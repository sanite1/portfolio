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B1D16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393E85" w:rsidP="001B2ABD">
            <w:pPr>
              <w:pStyle w:val="Title"/>
            </w:pPr>
            <w:r>
              <w:t>Sanni collins ojochonu</w:t>
            </w:r>
          </w:p>
          <w:p w:rsidR="001B2ABD" w:rsidRDefault="00393E85" w:rsidP="00393E85">
            <w:pPr>
              <w:pStyle w:val="Subtitle"/>
            </w:pPr>
            <w:r w:rsidRPr="00940758">
              <w:rPr>
                <w:spacing w:val="0"/>
                <w:w w:val="55"/>
              </w:rPr>
              <w:t>Frontend Web Develope</w:t>
            </w:r>
            <w:r w:rsidRPr="00940758">
              <w:rPr>
                <w:spacing w:val="195"/>
                <w:w w:val="55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80D31A042A8145A4ADC907199949219E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160AE4" w:rsidP="00160AE4">
            <w:r>
              <w:t>I am a third year undergraduate of Babcock University</w:t>
            </w:r>
            <w:r w:rsidR="0027426C">
              <w:t xml:space="preserve"> with over 2 years of experience in Web development.</w:t>
            </w:r>
          </w:p>
          <w:p w:rsidR="0027426C" w:rsidRDefault="0027426C" w:rsidP="00160AE4"/>
          <w:p w:rsidR="0027426C" w:rsidRDefault="0027426C" w:rsidP="00160AE4">
            <w:r w:rsidRPr="0027426C">
              <w:t>I like to think of myself as a problem solver. I believe there are different ways to solve a problem and I like to make analysis and choose from my options. I love solving mathematics and coding. I also love being around people who share the same goal as myself</w:t>
            </w:r>
            <w:r>
              <w:t>.</w:t>
            </w:r>
          </w:p>
          <w:p w:rsidR="00036450" w:rsidRDefault="00036450" w:rsidP="00036450"/>
          <w:sdt>
            <w:sdtPr>
              <w:id w:val="-1954003311"/>
              <w:placeholder>
                <w:docPart w:val="269D53C43B884FEB920F71B1BA62943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9E0C1963B604731BAA16BE417F06AD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6104A" w:rsidP="004D3011">
            <w:r>
              <w:t>09071423222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E8764C28021E4494BF12AFC4FF72AE3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160AE4" w:rsidP="004D3011">
            <w:r>
              <w:t>sanite1.github.io/portfolio</w:t>
            </w:r>
          </w:p>
          <w:p w:rsidR="004D3011" w:rsidRDefault="004D3011" w:rsidP="004D3011"/>
          <w:sdt>
            <w:sdtPr>
              <w:id w:val="-240260293"/>
              <w:placeholder>
                <w:docPart w:val="4AD02542065E4E6CB63998D58306FF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940758" w:rsidP="004D3011">
            <w:hyperlink r:id="rId11" w:history="1">
              <w:r w:rsidR="00160AE4" w:rsidRPr="001734F9">
                <w:rPr>
                  <w:rStyle w:val="Hyperlink"/>
                </w:rPr>
                <w:t>Csanni52@gmail.com</w:t>
              </w:r>
            </w:hyperlink>
          </w:p>
          <w:p w:rsidR="00160AE4" w:rsidRDefault="00160AE4" w:rsidP="004D3011"/>
          <w:p w:rsidR="00160AE4" w:rsidRDefault="00160AE4" w:rsidP="004D3011">
            <w:r>
              <w:t>Location:</w:t>
            </w:r>
          </w:p>
          <w:p w:rsidR="00160AE4" w:rsidRDefault="00160AE4" w:rsidP="004D3011">
            <w:r>
              <w:t>Lagos, Nigeria.</w:t>
            </w:r>
          </w:p>
          <w:p w:rsidR="00160AE4" w:rsidRDefault="00160AE4" w:rsidP="004D3011"/>
          <w:p w:rsidR="00160AE4" w:rsidRPr="00E4381A" w:rsidRDefault="00160AE4" w:rsidP="004D3011">
            <w:pPr>
              <w:rPr>
                <w:rStyle w:val="Hyperlink"/>
              </w:rPr>
            </w:pPr>
          </w:p>
          <w:p w:rsidR="004D3011" w:rsidRPr="00CB0055" w:rsidRDefault="003E3F55" w:rsidP="00CB0055">
            <w:pPr>
              <w:pStyle w:val="Heading3"/>
            </w:pPr>
            <w:r>
              <w:t>Certificates</w:t>
            </w:r>
          </w:p>
          <w:p w:rsidR="004D3011" w:rsidRDefault="003E3F55" w:rsidP="003E3F55">
            <w:r>
              <w:t>React JS – Complete Guide For Frontend Web Development.</w:t>
            </w:r>
          </w:p>
          <w:p w:rsidR="007F3898" w:rsidRPr="007F3898" w:rsidRDefault="007F3898" w:rsidP="003E3F55">
            <w:pPr>
              <w:rPr>
                <w:color w:val="B29C93" w:themeColor="text2" w:themeTint="99"/>
              </w:rPr>
            </w:pPr>
            <w:r>
              <w:rPr>
                <w:color w:val="B29C93" w:themeColor="text2" w:themeTint="99"/>
              </w:rPr>
              <w:t>A certification from an online complete course on frontend web development.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CFBC78CEC934CE99616EA731518D71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93E85" w:rsidP="00B359E4">
            <w:pPr>
              <w:pStyle w:val="Heading4"/>
            </w:pPr>
            <w:r>
              <w:t>Babcock University</w:t>
            </w:r>
          </w:p>
          <w:p w:rsidR="00036450" w:rsidRPr="00B359E4" w:rsidRDefault="00393E85" w:rsidP="00B359E4">
            <w:pPr>
              <w:pStyle w:val="Date"/>
            </w:pPr>
            <w:r>
              <w:t>08/2019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07/2023</w:t>
            </w:r>
          </w:p>
          <w:p w:rsidR="004D3011" w:rsidRDefault="00393E85" w:rsidP="00036450">
            <w:r>
              <w:t>I am currently on a CGPA</w:t>
            </w:r>
          </w:p>
          <w:p w:rsidR="00393E85" w:rsidRDefault="00393E85" w:rsidP="00036450">
            <w:r>
              <w:t>Courses:</w:t>
            </w:r>
          </w:p>
          <w:p w:rsidR="00393E85" w:rsidRDefault="00393E85" w:rsidP="00393E85">
            <w:r>
              <w:t>C/C++      Python       visual basic       Java</w:t>
            </w:r>
          </w:p>
          <w:p w:rsidR="00036450" w:rsidRDefault="00036450" w:rsidP="00036450"/>
          <w:p w:rsidR="00036450" w:rsidRDefault="0066104A" w:rsidP="00036450">
            <w:pPr>
              <w:pStyle w:val="Heading2"/>
            </w:pPr>
            <w:r>
              <w:t>Personal Projects</w:t>
            </w:r>
          </w:p>
          <w:p w:rsidR="00036450" w:rsidRDefault="0066104A" w:rsidP="00B359E4">
            <w:pPr>
              <w:pStyle w:val="Heading4"/>
              <w:rPr>
                <w:bCs/>
              </w:rPr>
            </w:pPr>
            <w:r>
              <w:t>Simon Game</w:t>
            </w:r>
          </w:p>
          <w:p w:rsidR="00036450" w:rsidRDefault="0066104A" w:rsidP="00036450">
            <w:r w:rsidRPr="0066104A">
              <w:t xml:space="preserve">A game that tests the </w:t>
            </w:r>
            <w:r>
              <w:t>memory strength of the player.  I</w:t>
            </w:r>
            <w:r w:rsidRPr="0066104A">
              <w:t>t creates a series of light and tone and requires the user to repeat the sequence.</w:t>
            </w:r>
          </w:p>
          <w:p w:rsidR="003F25B5" w:rsidRDefault="003F25B5" w:rsidP="00036450">
            <w:r>
              <w:t>Link: sanite1.github.io/simongame</w:t>
            </w:r>
          </w:p>
          <w:p w:rsidR="004D3011" w:rsidRDefault="004D3011" w:rsidP="00036450"/>
          <w:p w:rsidR="004D3011" w:rsidRPr="004D3011" w:rsidRDefault="001D14AF" w:rsidP="001D14AF">
            <w:pPr>
              <w:pStyle w:val="Heading4"/>
            </w:pPr>
            <w:r w:rsidRPr="001D14AF">
              <w:t>Social Media Dashboard</w:t>
            </w:r>
          </w:p>
          <w:p w:rsidR="004D3011" w:rsidRDefault="001D14AF" w:rsidP="001D14AF">
            <w:r w:rsidRPr="001D14AF">
              <w:t>A dashboard</w:t>
            </w:r>
            <w:r>
              <w:t xml:space="preserve"> </w:t>
            </w:r>
            <w:r w:rsidRPr="001D14AF">
              <w:t>that connects all your social media</w:t>
            </w:r>
            <w:r w:rsidR="00036450" w:rsidRPr="004D3011">
              <w:t xml:space="preserve"> </w:t>
            </w:r>
            <w:r>
              <w:t>accounts to keep track of activities and monitor gains and losses.</w:t>
            </w:r>
          </w:p>
          <w:p w:rsidR="001D14AF" w:rsidRPr="004D3011" w:rsidRDefault="001D14AF" w:rsidP="001D14AF">
            <w:r>
              <w:t>Link: sanite1.github.io/dashboard</w:t>
            </w:r>
          </w:p>
          <w:p w:rsidR="004D3011" w:rsidRDefault="004D3011" w:rsidP="00036450"/>
          <w:p w:rsidR="004D3011" w:rsidRPr="004D3011" w:rsidRDefault="001D14AF" w:rsidP="001D14AF">
            <w:pPr>
              <w:pStyle w:val="Heading4"/>
            </w:pPr>
            <w:r>
              <w:t>And many others seen on my portfolio page…</w:t>
            </w:r>
          </w:p>
          <w:p w:rsidR="004D3011" w:rsidRDefault="004D3011" w:rsidP="00036450"/>
          <w:sdt>
            <w:sdtPr>
              <w:id w:val="1669594239"/>
              <w:placeholder>
                <w:docPart w:val="304D734549684ABD8237AE58812E7519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bookmarkStart w:id="0" w:name="_GoBack"/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56660" cy="17907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bookmarkEnd w:id="0"/>
          </w:p>
        </w:tc>
      </w:tr>
      <w:tr w:rsidR="00393E85" w:rsidTr="001B2ABD">
        <w:tc>
          <w:tcPr>
            <w:tcW w:w="3600" w:type="dxa"/>
          </w:tcPr>
          <w:p w:rsidR="00393E85" w:rsidRDefault="00393E85" w:rsidP="00036450">
            <w:pPr>
              <w:pStyle w:val="Heading3"/>
            </w:pPr>
          </w:p>
        </w:tc>
        <w:tc>
          <w:tcPr>
            <w:tcW w:w="720" w:type="dxa"/>
          </w:tcPr>
          <w:p w:rsidR="00393E85" w:rsidRDefault="00393E8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393E85" w:rsidRDefault="00393E85" w:rsidP="00036450">
            <w:pPr>
              <w:pStyle w:val="Heading2"/>
            </w:pPr>
          </w:p>
        </w:tc>
      </w:tr>
    </w:tbl>
    <w:p w:rsidR="002715BA" w:rsidRDefault="002715BA" w:rsidP="000C45FF">
      <w:pPr>
        <w:tabs>
          <w:tab w:val="left" w:pos="990"/>
        </w:tabs>
      </w:pPr>
    </w:p>
    <w:sectPr w:rsidR="002715BA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58" w:rsidRDefault="00940758" w:rsidP="000C45FF">
      <w:r>
        <w:separator/>
      </w:r>
    </w:p>
  </w:endnote>
  <w:endnote w:type="continuationSeparator" w:id="0">
    <w:p w:rsidR="00940758" w:rsidRDefault="009407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58" w:rsidRDefault="00940758" w:rsidP="000C45FF">
      <w:r>
        <w:separator/>
      </w:r>
    </w:p>
  </w:footnote>
  <w:footnote w:type="continuationSeparator" w:id="0">
    <w:p w:rsidR="00940758" w:rsidRDefault="009407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04"/>
    <w:rsid w:val="00036450"/>
    <w:rsid w:val="00094499"/>
    <w:rsid w:val="000C17BC"/>
    <w:rsid w:val="000C45FF"/>
    <w:rsid w:val="000E3FD1"/>
    <w:rsid w:val="00112054"/>
    <w:rsid w:val="001525E1"/>
    <w:rsid w:val="00160AE4"/>
    <w:rsid w:val="00180329"/>
    <w:rsid w:val="0019001F"/>
    <w:rsid w:val="001A74A5"/>
    <w:rsid w:val="001B2ABD"/>
    <w:rsid w:val="001D14AF"/>
    <w:rsid w:val="001E0391"/>
    <w:rsid w:val="001E1759"/>
    <w:rsid w:val="001F1ECC"/>
    <w:rsid w:val="002400EB"/>
    <w:rsid w:val="00256CF7"/>
    <w:rsid w:val="002715BA"/>
    <w:rsid w:val="0027426C"/>
    <w:rsid w:val="00281FD5"/>
    <w:rsid w:val="0030481B"/>
    <w:rsid w:val="003156FC"/>
    <w:rsid w:val="003254B5"/>
    <w:rsid w:val="0037121F"/>
    <w:rsid w:val="00393E85"/>
    <w:rsid w:val="003A6B7D"/>
    <w:rsid w:val="003B06CA"/>
    <w:rsid w:val="003E3F55"/>
    <w:rsid w:val="003F25B5"/>
    <w:rsid w:val="004071FC"/>
    <w:rsid w:val="00445947"/>
    <w:rsid w:val="00473B98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104A"/>
    <w:rsid w:val="006771D0"/>
    <w:rsid w:val="00715FCB"/>
    <w:rsid w:val="00743101"/>
    <w:rsid w:val="0075153F"/>
    <w:rsid w:val="007775E1"/>
    <w:rsid w:val="007867A0"/>
    <w:rsid w:val="007927F5"/>
    <w:rsid w:val="007F3898"/>
    <w:rsid w:val="00802CA0"/>
    <w:rsid w:val="0090275A"/>
    <w:rsid w:val="00905599"/>
    <w:rsid w:val="009260CD"/>
    <w:rsid w:val="00940758"/>
    <w:rsid w:val="00952C25"/>
    <w:rsid w:val="009B4753"/>
    <w:rsid w:val="009D4904"/>
    <w:rsid w:val="00A2118D"/>
    <w:rsid w:val="00A7003D"/>
    <w:rsid w:val="00AD76E2"/>
    <w:rsid w:val="00B20152"/>
    <w:rsid w:val="00B359E4"/>
    <w:rsid w:val="00B47C88"/>
    <w:rsid w:val="00B57D98"/>
    <w:rsid w:val="00B70850"/>
    <w:rsid w:val="00BD7E0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9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sanni52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C#</c:v>
                </c:pt>
                <c:pt idx="1">
                  <c:v>C++</c:v>
                </c:pt>
                <c:pt idx="2">
                  <c:v>React </c:v>
                </c:pt>
                <c:pt idx="3">
                  <c:v>Java</c:v>
                </c:pt>
                <c:pt idx="4">
                  <c:v>Python</c:v>
                </c:pt>
                <c:pt idx="5">
                  <c:v>Frontend Web Dev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 formatCode="0%">
                  <c:v>0.6</c:v>
                </c:pt>
                <c:pt idx="1">
                  <c:v>0.7</c:v>
                </c:pt>
                <c:pt idx="2">
                  <c:v>0.85</c:v>
                </c:pt>
                <c:pt idx="3">
                  <c:v>0.6</c:v>
                </c:pt>
                <c:pt idx="4">
                  <c:v>0.75</c:v>
                </c:pt>
                <c:pt idx="5">
                  <c:v>0.8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306788416"/>
        <c:axId val="306786848"/>
      </c:barChart>
      <c:catAx>
        <c:axId val="30678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786848"/>
        <c:crosses val="autoZero"/>
        <c:auto val="1"/>
        <c:lblAlgn val="ctr"/>
        <c:lblOffset val="100"/>
        <c:noMultiLvlLbl val="0"/>
      </c:catAx>
      <c:valAx>
        <c:axId val="306786848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7884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D31A042A8145A4ADC907199949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E303-0CEB-4663-8E0A-6E4A51566511}"/>
      </w:docPartPr>
      <w:docPartBody>
        <w:p w:rsidR="003F4D5E" w:rsidRDefault="00467BD5">
          <w:pPr>
            <w:pStyle w:val="80D31A042A8145A4ADC907199949219E"/>
          </w:pPr>
          <w:r w:rsidRPr="00D5459D">
            <w:t>Profile</w:t>
          </w:r>
        </w:p>
      </w:docPartBody>
    </w:docPart>
    <w:docPart>
      <w:docPartPr>
        <w:name w:val="269D53C43B884FEB920F71B1BA629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8D144-1157-4489-B685-45B20B195855}"/>
      </w:docPartPr>
      <w:docPartBody>
        <w:p w:rsidR="003F4D5E" w:rsidRDefault="00467BD5">
          <w:pPr>
            <w:pStyle w:val="269D53C43B884FEB920F71B1BA62943E"/>
          </w:pPr>
          <w:r w:rsidRPr="00CB0055">
            <w:t>Contact</w:t>
          </w:r>
        </w:p>
      </w:docPartBody>
    </w:docPart>
    <w:docPart>
      <w:docPartPr>
        <w:name w:val="09E0C1963B604731BAA16BE417F06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73334-FCDE-4606-A61F-3B8B6EE49F1F}"/>
      </w:docPartPr>
      <w:docPartBody>
        <w:p w:rsidR="003F4D5E" w:rsidRDefault="00467BD5">
          <w:pPr>
            <w:pStyle w:val="09E0C1963B604731BAA16BE417F06AD0"/>
          </w:pPr>
          <w:r w:rsidRPr="004D3011">
            <w:t>PHONE:</w:t>
          </w:r>
        </w:p>
      </w:docPartBody>
    </w:docPart>
    <w:docPart>
      <w:docPartPr>
        <w:name w:val="E8764C28021E4494BF12AFC4FF72A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D9272-618C-4D74-AEE8-21E1C4F8DEA7}"/>
      </w:docPartPr>
      <w:docPartBody>
        <w:p w:rsidR="003F4D5E" w:rsidRDefault="00467BD5">
          <w:pPr>
            <w:pStyle w:val="E8764C28021E4494BF12AFC4FF72AE3D"/>
          </w:pPr>
          <w:r w:rsidRPr="004D3011">
            <w:t>WEBSITE:</w:t>
          </w:r>
        </w:p>
      </w:docPartBody>
    </w:docPart>
    <w:docPart>
      <w:docPartPr>
        <w:name w:val="4AD02542065E4E6CB63998D58306F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7EB7-07C2-429D-A34F-62B11A20ABF4}"/>
      </w:docPartPr>
      <w:docPartBody>
        <w:p w:rsidR="003F4D5E" w:rsidRDefault="00467BD5">
          <w:pPr>
            <w:pStyle w:val="4AD02542065E4E6CB63998D58306FFDE"/>
          </w:pPr>
          <w:r w:rsidRPr="004D3011">
            <w:t>EMAIL:</w:t>
          </w:r>
        </w:p>
      </w:docPartBody>
    </w:docPart>
    <w:docPart>
      <w:docPartPr>
        <w:name w:val="1CFBC78CEC934CE99616EA731518D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67A08-0EF7-4A18-874B-0421C471547B}"/>
      </w:docPartPr>
      <w:docPartBody>
        <w:p w:rsidR="003F4D5E" w:rsidRDefault="00467BD5">
          <w:pPr>
            <w:pStyle w:val="1CFBC78CEC934CE99616EA731518D71E"/>
          </w:pPr>
          <w:r w:rsidRPr="00036450">
            <w:t>EDUCATION</w:t>
          </w:r>
        </w:p>
      </w:docPartBody>
    </w:docPart>
    <w:docPart>
      <w:docPartPr>
        <w:name w:val="304D734549684ABD8237AE58812E7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A7131-997A-44F1-9732-47DA312ACF89}"/>
      </w:docPartPr>
      <w:docPartBody>
        <w:p w:rsidR="003F4D5E" w:rsidRDefault="00467BD5">
          <w:pPr>
            <w:pStyle w:val="304D734549684ABD8237AE58812E751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D5"/>
    <w:rsid w:val="003F4D5E"/>
    <w:rsid w:val="00467BD5"/>
    <w:rsid w:val="004E6CD2"/>
    <w:rsid w:val="00646689"/>
    <w:rsid w:val="0077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39371863194E73A03310F04F92B5C9">
    <w:name w:val="CB39371863194E73A03310F04F92B5C9"/>
  </w:style>
  <w:style w:type="paragraph" w:customStyle="1" w:styleId="1851B54C63FF4E2783E79F055B98029C">
    <w:name w:val="1851B54C63FF4E2783E79F055B98029C"/>
  </w:style>
  <w:style w:type="paragraph" w:customStyle="1" w:styleId="80D31A042A8145A4ADC907199949219E">
    <w:name w:val="80D31A042A8145A4ADC907199949219E"/>
  </w:style>
  <w:style w:type="paragraph" w:customStyle="1" w:styleId="EEA7E38177894EDF82C721EBC7E4BD60">
    <w:name w:val="EEA7E38177894EDF82C721EBC7E4BD60"/>
  </w:style>
  <w:style w:type="paragraph" w:customStyle="1" w:styleId="269D53C43B884FEB920F71B1BA62943E">
    <w:name w:val="269D53C43B884FEB920F71B1BA62943E"/>
  </w:style>
  <w:style w:type="paragraph" w:customStyle="1" w:styleId="09E0C1963B604731BAA16BE417F06AD0">
    <w:name w:val="09E0C1963B604731BAA16BE417F06AD0"/>
  </w:style>
  <w:style w:type="paragraph" w:customStyle="1" w:styleId="E29822A56D884D6AAC6CC5763A5C9B7A">
    <w:name w:val="E29822A56D884D6AAC6CC5763A5C9B7A"/>
  </w:style>
  <w:style w:type="paragraph" w:customStyle="1" w:styleId="E8764C28021E4494BF12AFC4FF72AE3D">
    <w:name w:val="E8764C28021E4494BF12AFC4FF72AE3D"/>
  </w:style>
  <w:style w:type="paragraph" w:customStyle="1" w:styleId="C9E330681D2E4394AA54E3CB892FD6DD">
    <w:name w:val="C9E330681D2E4394AA54E3CB892FD6DD"/>
  </w:style>
  <w:style w:type="paragraph" w:customStyle="1" w:styleId="4AD02542065E4E6CB63998D58306FFDE">
    <w:name w:val="4AD02542065E4E6CB63998D58306FF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1D2C23093EA4268BAA8B8C36D5B8D76">
    <w:name w:val="61D2C23093EA4268BAA8B8C36D5B8D76"/>
  </w:style>
  <w:style w:type="paragraph" w:customStyle="1" w:styleId="03DF9959140F413AA5952296D648A87A">
    <w:name w:val="03DF9959140F413AA5952296D648A87A"/>
  </w:style>
  <w:style w:type="paragraph" w:customStyle="1" w:styleId="E9345F24B4334433A85B83CAD3571F9D">
    <w:name w:val="E9345F24B4334433A85B83CAD3571F9D"/>
  </w:style>
  <w:style w:type="paragraph" w:customStyle="1" w:styleId="8B2F63BBE3C24AF88E251862DFE8B911">
    <w:name w:val="8B2F63BBE3C24AF88E251862DFE8B911"/>
  </w:style>
  <w:style w:type="paragraph" w:customStyle="1" w:styleId="564BF4E7DE5D4BAFA4EB8C0B84345EF4">
    <w:name w:val="564BF4E7DE5D4BAFA4EB8C0B84345EF4"/>
  </w:style>
  <w:style w:type="paragraph" w:customStyle="1" w:styleId="6D82B095CFF14FAC86A5002D506D1CF6">
    <w:name w:val="6D82B095CFF14FAC86A5002D506D1CF6"/>
  </w:style>
  <w:style w:type="paragraph" w:customStyle="1" w:styleId="1CFBC78CEC934CE99616EA731518D71E">
    <w:name w:val="1CFBC78CEC934CE99616EA731518D71E"/>
  </w:style>
  <w:style w:type="paragraph" w:customStyle="1" w:styleId="F6C534063315468DBCADF164626D4802">
    <w:name w:val="F6C534063315468DBCADF164626D4802"/>
  </w:style>
  <w:style w:type="paragraph" w:customStyle="1" w:styleId="D84224296D7343C9B9A4311E4144C025">
    <w:name w:val="D84224296D7343C9B9A4311E4144C025"/>
  </w:style>
  <w:style w:type="paragraph" w:customStyle="1" w:styleId="9121821F6AD045D78F9A0797CE28D20C">
    <w:name w:val="9121821F6AD045D78F9A0797CE28D20C"/>
  </w:style>
  <w:style w:type="paragraph" w:customStyle="1" w:styleId="BBD0509A13F94C91A4939AFEAA9328BE">
    <w:name w:val="BBD0509A13F94C91A4939AFEAA9328BE"/>
  </w:style>
  <w:style w:type="paragraph" w:customStyle="1" w:styleId="B59992F82D294BD9874F46B0E56181C5">
    <w:name w:val="B59992F82D294BD9874F46B0E56181C5"/>
  </w:style>
  <w:style w:type="paragraph" w:customStyle="1" w:styleId="467FD097B6B54C2193AE9B53CDDD63AF">
    <w:name w:val="467FD097B6B54C2193AE9B53CDDD63AF"/>
  </w:style>
  <w:style w:type="paragraph" w:customStyle="1" w:styleId="849B4AA8BBF54D74883A5E76C8D6403C">
    <w:name w:val="849B4AA8BBF54D74883A5E76C8D6403C"/>
  </w:style>
  <w:style w:type="paragraph" w:customStyle="1" w:styleId="02F92BE3C92C44A59D3394484029E6F9">
    <w:name w:val="02F92BE3C92C44A59D3394484029E6F9"/>
  </w:style>
  <w:style w:type="paragraph" w:customStyle="1" w:styleId="762515BA8D0E48F2BEE70D1EED09F178">
    <w:name w:val="762515BA8D0E48F2BEE70D1EED09F178"/>
  </w:style>
  <w:style w:type="paragraph" w:customStyle="1" w:styleId="7F1137203CDA49E5873FD27AAA2F99C9">
    <w:name w:val="7F1137203CDA49E5873FD27AAA2F99C9"/>
  </w:style>
  <w:style w:type="paragraph" w:customStyle="1" w:styleId="0723D47EE601411E92435B61714D6AFE">
    <w:name w:val="0723D47EE601411E92435B61714D6AFE"/>
  </w:style>
  <w:style w:type="paragraph" w:customStyle="1" w:styleId="13668F7E3C6341B2A5E23DF0B9BE887C">
    <w:name w:val="13668F7E3C6341B2A5E23DF0B9BE887C"/>
  </w:style>
  <w:style w:type="paragraph" w:customStyle="1" w:styleId="6E4BE09FFCBE4A6686F91F45B86D5C8A">
    <w:name w:val="6E4BE09FFCBE4A6686F91F45B86D5C8A"/>
  </w:style>
  <w:style w:type="paragraph" w:customStyle="1" w:styleId="7CA4663ABC4A4A4CA7405FB0C3F4AEBF">
    <w:name w:val="7CA4663ABC4A4A4CA7405FB0C3F4AEBF"/>
  </w:style>
  <w:style w:type="paragraph" w:customStyle="1" w:styleId="7262335DC0544A41873580867565BF2B">
    <w:name w:val="7262335DC0544A41873580867565BF2B"/>
  </w:style>
  <w:style w:type="paragraph" w:customStyle="1" w:styleId="AE67B668AFA945EE99C623820071F13C">
    <w:name w:val="AE67B668AFA945EE99C623820071F13C"/>
  </w:style>
  <w:style w:type="paragraph" w:customStyle="1" w:styleId="82F86878637648A19849D639DCAE96E2">
    <w:name w:val="82F86878637648A19849D639DCAE96E2"/>
  </w:style>
  <w:style w:type="paragraph" w:customStyle="1" w:styleId="D0E992090B184B95A7D3668E1F5B8DDE">
    <w:name w:val="D0E992090B184B95A7D3668E1F5B8DDE"/>
  </w:style>
  <w:style w:type="paragraph" w:customStyle="1" w:styleId="DB8F1B2FBEA64BB6BF6C1E2558318D0E">
    <w:name w:val="DB8F1B2FBEA64BB6BF6C1E2558318D0E"/>
  </w:style>
  <w:style w:type="paragraph" w:customStyle="1" w:styleId="6D7DFC6B262F4B8099B99969710B57AF">
    <w:name w:val="6D7DFC6B262F4B8099B99969710B57AF"/>
  </w:style>
  <w:style w:type="paragraph" w:customStyle="1" w:styleId="503AA7B2716C47E1A3E779F59F9DCF22">
    <w:name w:val="503AA7B2716C47E1A3E779F59F9DCF22"/>
  </w:style>
  <w:style w:type="paragraph" w:customStyle="1" w:styleId="F4EF761463914611B4E198476C7D4AAB">
    <w:name w:val="F4EF761463914611B4E198476C7D4AAB"/>
  </w:style>
  <w:style w:type="paragraph" w:customStyle="1" w:styleId="AF7776B422344E0A80445CD47EF6A514">
    <w:name w:val="AF7776B422344E0A80445CD47EF6A51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04D734549684ABD8237AE58812E7519">
    <w:name w:val="304D734549684ABD8237AE58812E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2021-06-06T09:54:00Z</dcterms:created>
  <dcterms:modified xsi:type="dcterms:W3CDTF">2021-09-29T20:20:00Z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